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A28E6" w14:textId="77777777" w:rsidR="00A10484" w:rsidRPr="00754628" w:rsidRDefault="002F71D0" w:rsidP="002F71D0">
      <w:pPr>
        <w:pStyle w:val="Title"/>
        <w:jc w:val="center"/>
        <w:rPr>
          <w:rFonts w:ascii="Verdana" w:eastAsia="NanumSquare" w:hAnsi="Verdana" w:cs="Arial"/>
          <w:b/>
          <w:color w:val="1B587C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54628">
        <w:rPr>
          <w:rFonts w:ascii="Verdana" w:eastAsia="NanumSquare" w:hAnsi="Verdana" w:cs="Arial"/>
          <w:b/>
          <w:color w:val="1B587C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게임</w:t>
      </w:r>
      <w:bookmarkStart w:id="0" w:name="_GoBack"/>
      <w:bookmarkEnd w:id="0"/>
      <w:r w:rsidRPr="00754628">
        <w:rPr>
          <w:rFonts w:ascii="Verdana" w:eastAsia="NanumSquare" w:hAnsi="Verdana" w:cs="Arial"/>
          <w:b/>
          <w:color w:val="1B587C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프로그래밍</w:t>
      </w:r>
      <w:r w:rsidRPr="00754628">
        <w:rPr>
          <w:rFonts w:ascii="Verdana" w:eastAsia="NanumSquare" w:hAnsi="Verdana" w:cs="Arial"/>
          <w:b/>
          <w:color w:val="1B587C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754628">
        <w:rPr>
          <w:rFonts w:ascii="Verdana" w:eastAsia="NanumSquare" w:hAnsi="Verdana" w:cs="Arial"/>
          <w:b/>
          <w:color w:val="1B587C" w:themeColor="accent3"/>
          <w:sz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보고서</w:t>
      </w:r>
    </w:p>
    <w:p w14:paraId="2C6FDFFD" w14:textId="77777777" w:rsidR="002F71D0" w:rsidRPr="00754628" w:rsidRDefault="002F71D0" w:rsidP="002F71D0">
      <w:pPr>
        <w:pStyle w:val="Title"/>
        <w:jc w:val="right"/>
        <w:rPr>
          <w:rFonts w:ascii="Verdana" w:eastAsia="NanumSquare" w:hAnsi="Verdana" w:cs="Arial"/>
          <w:sz w:val="40"/>
        </w:rPr>
      </w:pPr>
    </w:p>
    <w:p w14:paraId="5AF0BDFB" w14:textId="77777777" w:rsidR="002F71D0" w:rsidRPr="00754628" w:rsidRDefault="002F71D0" w:rsidP="002F71D0">
      <w:pPr>
        <w:pStyle w:val="Title"/>
        <w:jc w:val="right"/>
        <w:rPr>
          <w:rFonts w:ascii="Verdana" w:eastAsia="NanumSquare" w:hAnsi="Verdana" w:cs="Arial"/>
          <w:sz w:val="40"/>
        </w:rPr>
      </w:pPr>
      <w:r w:rsidRPr="00754628">
        <w:rPr>
          <w:rFonts w:ascii="Verdana" w:eastAsia="NanumSquare" w:hAnsi="Verdana" w:cs="Arial"/>
          <w:sz w:val="40"/>
        </w:rPr>
        <w:t>학번</w:t>
      </w:r>
      <w:r w:rsidRPr="00754628">
        <w:rPr>
          <w:rFonts w:ascii="Verdana" w:eastAsia="NanumSquare" w:hAnsi="Verdana" w:cs="Arial"/>
          <w:sz w:val="40"/>
        </w:rPr>
        <w:t>:</w:t>
      </w:r>
      <w:r w:rsidR="00E80AE5" w:rsidRPr="00754628">
        <w:rPr>
          <w:rFonts w:ascii="Verdana" w:eastAsia="NanumSquare" w:hAnsi="Verdana" w:cs="Arial"/>
          <w:sz w:val="40"/>
        </w:rPr>
        <w:t>20407</w:t>
      </w:r>
    </w:p>
    <w:p w14:paraId="60B5348D" w14:textId="77777777" w:rsidR="002F71D0" w:rsidRPr="00754628" w:rsidRDefault="002F71D0" w:rsidP="002F71D0">
      <w:pPr>
        <w:pStyle w:val="Title"/>
        <w:jc w:val="right"/>
        <w:rPr>
          <w:rFonts w:ascii="Verdana" w:eastAsia="NanumSquare" w:hAnsi="Verdana" w:cs="Arial"/>
          <w:sz w:val="40"/>
        </w:rPr>
      </w:pPr>
      <w:proofErr w:type="gramStart"/>
      <w:r w:rsidRPr="00754628">
        <w:rPr>
          <w:rFonts w:ascii="Verdana" w:eastAsia="NanumSquare" w:hAnsi="Verdana" w:cs="Arial"/>
          <w:sz w:val="40"/>
        </w:rPr>
        <w:t>이름</w:t>
      </w:r>
      <w:r w:rsidRPr="00754628">
        <w:rPr>
          <w:rFonts w:ascii="Verdana" w:eastAsia="NanumSquare" w:hAnsi="Verdana" w:cs="Arial"/>
          <w:sz w:val="40"/>
        </w:rPr>
        <w:t>:</w:t>
      </w:r>
      <w:r w:rsidR="00E80AE5" w:rsidRPr="00754628">
        <w:rPr>
          <w:rFonts w:ascii="Verdana" w:eastAsia="NanumSquare" w:hAnsi="Verdana" w:cs="Arial"/>
          <w:sz w:val="40"/>
        </w:rPr>
        <w:t>김현우</w:t>
      </w:r>
      <w:proofErr w:type="gramEnd"/>
    </w:p>
    <w:p w14:paraId="22ADF46B" w14:textId="77777777" w:rsidR="00855982" w:rsidRPr="00754628" w:rsidRDefault="002F71D0" w:rsidP="00855982">
      <w:pPr>
        <w:pStyle w:val="Heading1"/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연습문제</w:t>
      </w:r>
      <w:r w:rsidRPr="00754628">
        <w:rPr>
          <w:rFonts w:ascii="Verdana" w:eastAsia="NanumSquare" w:hAnsi="Verdana" w:cs="Arial"/>
        </w:rPr>
        <w:t xml:space="preserve"> </w:t>
      </w:r>
      <w:proofErr w:type="gramStart"/>
      <w:r w:rsidRPr="00754628">
        <w:rPr>
          <w:rFonts w:ascii="Verdana" w:eastAsia="NanumSquare" w:hAnsi="Verdana" w:cs="Arial"/>
        </w:rPr>
        <w:t>40</w:t>
      </w:r>
      <w:r w:rsidR="00C547D5" w:rsidRPr="00754628">
        <w:rPr>
          <w:rFonts w:ascii="Verdana" w:eastAsia="NanumSquare" w:hAnsi="Verdana" w:cs="Arial"/>
        </w:rPr>
        <w:t xml:space="preserve"> :</w:t>
      </w:r>
      <w:proofErr w:type="gramEnd"/>
      <w:r w:rsidR="00C547D5" w:rsidRPr="00754628">
        <w:rPr>
          <w:rFonts w:ascii="Verdana" w:eastAsia="NanumSquare" w:hAnsi="Verdana" w:cs="Arial"/>
        </w:rPr>
        <w:t xml:space="preserve"> Oval</w:t>
      </w:r>
      <w:r w:rsidR="00C547D5" w:rsidRPr="00754628">
        <w:rPr>
          <w:rFonts w:ascii="Verdana" w:eastAsia="NanumSquare" w:hAnsi="Verdana" w:cs="Arial"/>
        </w:rPr>
        <w:t>클래스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소스프로그램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및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주석</w:t>
      </w:r>
    </w:p>
    <w:p w14:paraId="068675A1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#include&lt;iostream&gt;</w:t>
      </w:r>
    </w:p>
    <w:p w14:paraId="6F5B6346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using namespace std;</w:t>
      </w:r>
    </w:p>
    <w:p w14:paraId="1FFC60B4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class Oval {</w:t>
      </w:r>
    </w:p>
    <w:p w14:paraId="30169F00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public:</w:t>
      </w:r>
    </w:p>
    <w:p w14:paraId="6EDE9305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width, height;</w:t>
      </w:r>
    </w:p>
    <w:p w14:paraId="6BBB26B7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gramStart"/>
      <w:r w:rsidRPr="00754628">
        <w:rPr>
          <w:rFonts w:ascii="Verdana" w:eastAsia="NanumSquare" w:hAnsi="Verdana" w:cs="Arial"/>
        </w:rPr>
        <w:t>Oval(</w:t>
      </w:r>
      <w:proofErr w:type="gramEnd"/>
      <w:r w:rsidRPr="00754628">
        <w:rPr>
          <w:rFonts w:ascii="Verdana" w:eastAsia="NanumSquare" w:hAnsi="Verdana" w:cs="Arial"/>
        </w:rPr>
        <w:t>);</w:t>
      </w:r>
    </w:p>
    <w:p w14:paraId="05C93D16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gramStart"/>
      <w:r w:rsidRPr="00754628">
        <w:rPr>
          <w:rFonts w:ascii="Verdana" w:eastAsia="NanumSquare" w:hAnsi="Verdana" w:cs="Arial"/>
        </w:rPr>
        <w:t>Oval(</w:t>
      </w:r>
      <w:proofErr w:type="gramEnd"/>
      <w:r w:rsidRPr="00754628">
        <w:rPr>
          <w:rFonts w:ascii="Verdana" w:eastAsia="NanumSquare" w:hAnsi="Verdana" w:cs="Arial"/>
        </w:rPr>
        <w:t>int, int);</w:t>
      </w:r>
    </w:p>
    <w:p w14:paraId="14391930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~</w:t>
      </w:r>
      <w:proofErr w:type="gramStart"/>
      <w:r w:rsidRPr="00754628">
        <w:rPr>
          <w:rFonts w:ascii="Verdana" w:eastAsia="NanumSquare" w:hAnsi="Verdana" w:cs="Arial"/>
        </w:rPr>
        <w:t>Oval(</w:t>
      </w:r>
      <w:proofErr w:type="gramEnd"/>
      <w:r w:rsidRPr="00754628">
        <w:rPr>
          <w:rFonts w:ascii="Verdana" w:eastAsia="NanumSquare" w:hAnsi="Verdana" w:cs="Arial"/>
        </w:rPr>
        <w:t>);</w:t>
      </w:r>
    </w:p>
    <w:p w14:paraId="6D87EFA5" w14:textId="77777777" w:rsidR="009B6056" w:rsidRPr="00754628" w:rsidRDefault="009B6056" w:rsidP="009B6056">
      <w:pPr>
        <w:rPr>
          <w:rFonts w:ascii="Verdana" w:eastAsia="NanumSquare" w:hAnsi="Verdana" w:cs="Arial"/>
        </w:rPr>
      </w:pPr>
    </w:p>
    <w:p w14:paraId="13018966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spellStart"/>
      <w:proofErr w:type="gramStart"/>
      <w:r w:rsidRPr="00754628">
        <w:rPr>
          <w:rFonts w:ascii="Verdana" w:eastAsia="NanumSquare" w:hAnsi="Verdana" w:cs="Arial"/>
        </w:rPr>
        <w:t>getWidth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);</w:t>
      </w:r>
    </w:p>
    <w:p w14:paraId="3D00DCA8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spellStart"/>
      <w:proofErr w:type="gramStart"/>
      <w:r w:rsidRPr="00754628">
        <w:rPr>
          <w:rFonts w:ascii="Verdana" w:eastAsia="NanumSquare" w:hAnsi="Verdana" w:cs="Arial"/>
        </w:rPr>
        <w:t>getHeight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);</w:t>
      </w:r>
    </w:p>
    <w:p w14:paraId="651DE143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gramStart"/>
      <w:r w:rsidRPr="00754628">
        <w:rPr>
          <w:rFonts w:ascii="Verdana" w:eastAsia="NanumSquare" w:hAnsi="Verdana" w:cs="Arial"/>
        </w:rPr>
        <w:t>set(</w:t>
      </w:r>
      <w:proofErr w:type="gramEnd"/>
      <w:r w:rsidRPr="00754628">
        <w:rPr>
          <w:rFonts w:ascii="Verdana" w:eastAsia="NanumSquare" w:hAnsi="Verdana" w:cs="Arial"/>
        </w:rPr>
        <w:t>int, int);</w:t>
      </w:r>
    </w:p>
    <w:p w14:paraId="4657A513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gramStart"/>
      <w:r w:rsidRPr="00754628">
        <w:rPr>
          <w:rFonts w:ascii="Verdana" w:eastAsia="NanumSquare" w:hAnsi="Verdana" w:cs="Arial"/>
        </w:rPr>
        <w:t>show(</w:t>
      </w:r>
      <w:proofErr w:type="gramEnd"/>
      <w:r w:rsidRPr="00754628">
        <w:rPr>
          <w:rFonts w:ascii="Verdana" w:eastAsia="NanumSquare" w:hAnsi="Verdana" w:cs="Arial"/>
        </w:rPr>
        <w:t>);</w:t>
      </w:r>
    </w:p>
    <w:p w14:paraId="2B64ACA9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5040924E" w14:textId="77777777" w:rsidR="009B6056" w:rsidRPr="00754628" w:rsidRDefault="009B6056" w:rsidP="009B6056">
      <w:pPr>
        <w:rPr>
          <w:rFonts w:ascii="Verdana" w:eastAsia="NanumSquare" w:hAnsi="Verdana" w:cs="Arial"/>
        </w:rPr>
      </w:pPr>
      <w:proofErr w:type="gramStart"/>
      <w:r w:rsidRPr="00754628">
        <w:rPr>
          <w:rFonts w:ascii="Verdana" w:eastAsia="NanumSquare" w:hAnsi="Verdana" w:cs="Arial"/>
        </w:rPr>
        <w:t>Oval::</w:t>
      </w:r>
      <w:proofErr w:type="gramEnd"/>
      <w:r w:rsidRPr="00754628">
        <w:rPr>
          <w:rFonts w:ascii="Verdana" w:eastAsia="NanumSquare" w:hAnsi="Verdana" w:cs="Arial"/>
        </w:rPr>
        <w:t>Oval() :Oval(1, 1) {}</w:t>
      </w:r>
    </w:p>
    <w:p w14:paraId="58399C0B" w14:textId="77777777" w:rsidR="009B6056" w:rsidRPr="00754628" w:rsidRDefault="009B6056" w:rsidP="009B6056">
      <w:pPr>
        <w:rPr>
          <w:rFonts w:ascii="Verdana" w:eastAsia="NanumSquare" w:hAnsi="Verdana" w:cs="Arial"/>
        </w:rPr>
      </w:pPr>
      <w:proofErr w:type="gramStart"/>
      <w:r w:rsidRPr="00754628">
        <w:rPr>
          <w:rFonts w:ascii="Verdana" w:eastAsia="NanumSquare" w:hAnsi="Verdana" w:cs="Arial"/>
        </w:rPr>
        <w:t>Oval::</w:t>
      </w:r>
      <w:proofErr w:type="gramEnd"/>
      <w:r w:rsidRPr="00754628">
        <w:rPr>
          <w:rFonts w:ascii="Verdana" w:eastAsia="NanumSquare" w:hAnsi="Verdana" w:cs="Arial"/>
        </w:rPr>
        <w:t>Oval(int _width, int _height){</w:t>
      </w:r>
    </w:p>
    <w:p w14:paraId="35242671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width = _width;</w:t>
      </w:r>
    </w:p>
    <w:p w14:paraId="46E38BBA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height = _height;</w:t>
      </w:r>
    </w:p>
    <w:p w14:paraId="22742DC6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5E0CB82E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Oval::</w:t>
      </w:r>
      <w:proofErr w:type="spellStart"/>
      <w:proofErr w:type="gramEnd"/>
      <w:r w:rsidRPr="00754628">
        <w:rPr>
          <w:rFonts w:ascii="Verdana" w:eastAsia="NanumSquare" w:hAnsi="Verdana" w:cs="Arial"/>
        </w:rPr>
        <w:t>getWidth</w:t>
      </w:r>
      <w:proofErr w:type="spellEnd"/>
      <w:r w:rsidRPr="00754628">
        <w:rPr>
          <w:rFonts w:ascii="Verdana" w:eastAsia="NanumSquare" w:hAnsi="Verdana" w:cs="Arial"/>
        </w:rPr>
        <w:t>(){</w:t>
      </w:r>
    </w:p>
    <w:p w14:paraId="29029FD8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return width;</w:t>
      </w:r>
    </w:p>
    <w:p w14:paraId="64BAE0DB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70512505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Oval::</w:t>
      </w:r>
      <w:proofErr w:type="spellStart"/>
      <w:proofErr w:type="gramEnd"/>
      <w:r w:rsidRPr="00754628">
        <w:rPr>
          <w:rFonts w:ascii="Verdana" w:eastAsia="NanumSquare" w:hAnsi="Verdana" w:cs="Arial"/>
        </w:rPr>
        <w:t>getHeight</w:t>
      </w:r>
      <w:proofErr w:type="spellEnd"/>
      <w:r w:rsidRPr="00754628">
        <w:rPr>
          <w:rFonts w:ascii="Verdana" w:eastAsia="NanumSquare" w:hAnsi="Verdana" w:cs="Arial"/>
        </w:rPr>
        <w:t>(){</w:t>
      </w:r>
    </w:p>
    <w:p w14:paraId="74062D7F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ab/>
        <w:t>return height;</w:t>
      </w:r>
    </w:p>
    <w:p w14:paraId="2C0C4491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6DAF4A03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void </w:t>
      </w:r>
      <w:proofErr w:type="gramStart"/>
      <w:r w:rsidRPr="00754628">
        <w:rPr>
          <w:rFonts w:ascii="Verdana" w:eastAsia="NanumSquare" w:hAnsi="Verdana" w:cs="Arial"/>
        </w:rPr>
        <w:t>Oval::</w:t>
      </w:r>
      <w:proofErr w:type="gramEnd"/>
      <w:r w:rsidRPr="00754628">
        <w:rPr>
          <w:rFonts w:ascii="Verdana" w:eastAsia="NanumSquare" w:hAnsi="Verdana" w:cs="Arial"/>
        </w:rPr>
        <w:t>set(int _width, int _height){</w:t>
      </w:r>
    </w:p>
    <w:p w14:paraId="78B73F09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width = _width;</w:t>
      </w:r>
    </w:p>
    <w:p w14:paraId="28FA367B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height = _height;</w:t>
      </w:r>
    </w:p>
    <w:p w14:paraId="2208CA0D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463C257F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void </w:t>
      </w:r>
      <w:proofErr w:type="gramStart"/>
      <w:r w:rsidRPr="00754628">
        <w:rPr>
          <w:rFonts w:ascii="Verdana" w:eastAsia="NanumSquare" w:hAnsi="Verdana" w:cs="Arial"/>
        </w:rPr>
        <w:t>Oval::</w:t>
      </w:r>
      <w:proofErr w:type="gramEnd"/>
      <w:r w:rsidRPr="00754628">
        <w:rPr>
          <w:rFonts w:ascii="Verdana" w:eastAsia="NanumSquare" w:hAnsi="Verdana" w:cs="Arial"/>
        </w:rPr>
        <w:t>show(){</w:t>
      </w:r>
    </w:p>
    <w:p w14:paraId="0C774BA3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"width = " &lt;&lt; width &lt;&lt; ", height = " &lt;&lt; height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579D5F2A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4B58BBE1" w14:textId="77777777" w:rsidR="009B6056" w:rsidRPr="00754628" w:rsidRDefault="009B6056" w:rsidP="009B6056">
      <w:pPr>
        <w:rPr>
          <w:rFonts w:ascii="Verdana" w:eastAsia="NanumSquare" w:hAnsi="Verdana" w:cs="Arial"/>
        </w:rPr>
      </w:pPr>
      <w:proofErr w:type="gramStart"/>
      <w:r w:rsidRPr="00754628">
        <w:rPr>
          <w:rFonts w:ascii="Verdana" w:eastAsia="NanumSquare" w:hAnsi="Verdana" w:cs="Arial"/>
        </w:rPr>
        <w:t>Oval::</w:t>
      </w:r>
      <w:proofErr w:type="gramEnd"/>
      <w:r w:rsidRPr="00754628">
        <w:rPr>
          <w:rFonts w:ascii="Verdana" w:eastAsia="NanumSquare" w:hAnsi="Verdana" w:cs="Arial"/>
        </w:rPr>
        <w:t>~Oval(){</w:t>
      </w:r>
    </w:p>
    <w:p w14:paraId="262C769D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"Oval </w:t>
      </w:r>
      <w:proofErr w:type="gramStart"/>
      <w:r w:rsidRPr="00754628">
        <w:rPr>
          <w:rFonts w:ascii="Verdana" w:eastAsia="NanumSquare" w:hAnsi="Verdana" w:cs="Arial"/>
        </w:rPr>
        <w:t>finish :</w:t>
      </w:r>
      <w:proofErr w:type="gramEnd"/>
      <w:r w:rsidRPr="00754628">
        <w:rPr>
          <w:rFonts w:ascii="Verdana" w:eastAsia="NanumSquare" w:hAnsi="Verdana" w:cs="Arial"/>
        </w:rPr>
        <w:t xml:space="preserve"> width = " &lt;&lt; width &lt;&lt; ", height = " &lt;&lt; height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12CF30A4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3189C19F" w14:textId="77777777" w:rsidR="009B6056" w:rsidRPr="00754628" w:rsidRDefault="009B6056" w:rsidP="009B6056">
      <w:pPr>
        <w:rPr>
          <w:rFonts w:ascii="Verdana" w:eastAsia="NanumSquare" w:hAnsi="Verdana" w:cs="Arial"/>
        </w:rPr>
      </w:pPr>
    </w:p>
    <w:p w14:paraId="0CD5B387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main(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7D54EF72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Oval a, </w:t>
      </w:r>
      <w:proofErr w:type="gramStart"/>
      <w:r w:rsidRPr="00754628">
        <w:rPr>
          <w:rFonts w:ascii="Verdana" w:eastAsia="NanumSquare" w:hAnsi="Verdana" w:cs="Arial"/>
        </w:rPr>
        <w:t>b(</w:t>
      </w:r>
      <w:proofErr w:type="gramEnd"/>
      <w:r w:rsidRPr="00754628">
        <w:rPr>
          <w:rFonts w:ascii="Verdana" w:eastAsia="NanumSquare" w:hAnsi="Verdana" w:cs="Arial"/>
        </w:rPr>
        <w:t>3, 4);</w:t>
      </w:r>
    </w:p>
    <w:p w14:paraId="3E72EB77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a.set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10, 20);</w:t>
      </w:r>
    </w:p>
    <w:p w14:paraId="59C0023B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a.show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36226EA5" w14:textId="77777777" w:rsidR="009B6056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b.getWidth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", " &lt;&lt; </w:t>
      </w:r>
      <w:proofErr w:type="spellStart"/>
      <w:r w:rsidRPr="00754628">
        <w:rPr>
          <w:rFonts w:ascii="Verdana" w:eastAsia="NanumSquare" w:hAnsi="Verdana" w:cs="Arial"/>
        </w:rPr>
        <w:t>b.getHeight</w:t>
      </w:r>
      <w:proofErr w:type="spell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61FB8848" w14:textId="77777777" w:rsidR="00C547D5" w:rsidRPr="00754628" w:rsidRDefault="009B6056" w:rsidP="009B6056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09A811EB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0FC41D18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719CE873" w14:textId="77777777" w:rsidR="002700C6" w:rsidRPr="00754628" w:rsidRDefault="002700C6">
      <w:pPr>
        <w:rPr>
          <w:rFonts w:ascii="Verdana" w:eastAsia="NanumSquare" w:hAnsi="Verdana" w:cs="Arial"/>
        </w:rPr>
      </w:pPr>
    </w:p>
    <w:p w14:paraId="2B8E6F9A" w14:textId="77777777" w:rsidR="002700C6" w:rsidRPr="00754628" w:rsidRDefault="002700C6">
      <w:pPr>
        <w:rPr>
          <w:rFonts w:ascii="Verdana" w:eastAsia="NanumSquare" w:hAnsi="Verdana" w:cs="Arial"/>
        </w:rPr>
      </w:pPr>
    </w:p>
    <w:p w14:paraId="125C291C" w14:textId="77777777" w:rsidR="002700C6" w:rsidRPr="00754628" w:rsidRDefault="002700C6">
      <w:pPr>
        <w:rPr>
          <w:rFonts w:ascii="Verdana" w:eastAsia="NanumSquare" w:hAnsi="Verdana" w:cs="Arial"/>
        </w:rPr>
      </w:pPr>
    </w:p>
    <w:p w14:paraId="74A1D98E" w14:textId="77777777" w:rsidR="002700C6" w:rsidRPr="00754628" w:rsidRDefault="002700C6">
      <w:pPr>
        <w:rPr>
          <w:rFonts w:ascii="Verdana" w:eastAsia="NanumSquare" w:hAnsi="Verdana" w:cs="Arial"/>
        </w:rPr>
      </w:pPr>
    </w:p>
    <w:p w14:paraId="00241A3F" w14:textId="77777777" w:rsidR="00CE776D" w:rsidRPr="00754628" w:rsidRDefault="00CE776D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br w:type="page"/>
      </w:r>
    </w:p>
    <w:p w14:paraId="040F8788" w14:textId="77777777" w:rsidR="00C547D5" w:rsidRPr="00754628" w:rsidRDefault="00C547D5" w:rsidP="00C547D5">
      <w:pPr>
        <w:pStyle w:val="Heading1"/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>연습문제</w:t>
      </w:r>
      <w:r w:rsidRPr="00754628">
        <w:rPr>
          <w:rFonts w:ascii="Verdana" w:eastAsia="NanumSquare" w:hAnsi="Verdana" w:cs="Arial"/>
        </w:rPr>
        <w:t xml:space="preserve"> </w:t>
      </w:r>
      <w:proofErr w:type="gramStart"/>
      <w:r w:rsidRPr="00754628">
        <w:rPr>
          <w:rFonts w:ascii="Verdana" w:eastAsia="NanumSquare" w:hAnsi="Verdana" w:cs="Arial"/>
        </w:rPr>
        <w:t>41 :</w:t>
      </w:r>
      <w:proofErr w:type="gramEnd"/>
      <w:r w:rsidRPr="00754628">
        <w:rPr>
          <w:rFonts w:ascii="Verdana" w:eastAsia="NanumSquare" w:hAnsi="Verdana" w:cs="Arial"/>
        </w:rPr>
        <w:t xml:space="preserve"> Add Sub </w:t>
      </w:r>
      <w:proofErr w:type="spellStart"/>
      <w:r w:rsidRPr="00754628">
        <w:rPr>
          <w:rFonts w:ascii="Verdana" w:eastAsia="NanumSquare" w:hAnsi="Verdana" w:cs="Arial"/>
        </w:rPr>
        <w:t>Mul</w:t>
      </w:r>
      <w:proofErr w:type="spellEnd"/>
      <w:r w:rsidRPr="00754628">
        <w:rPr>
          <w:rFonts w:ascii="Verdana" w:eastAsia="NanumSquare" w:hAnsi="Verdana" w:cs="Arial"/>
        </w:rPr>
        <w:t xml:space="preserve"> </w:t>
      </w:r>
      <w:proofErr w:type="spellStart"/>
      <w:r w:rsidRPr="00754628">
        <w:rPr>
          <w:rFonts w:ascii="Verdana" w:eastAsia="NanumSquare" w:hAnsi="Verdana" w:cs="Arial"/>
        </w:rPr>
        <w:t>Div</w:t>
      </w:r>
      <w:proofErr w:type="spellEnd"/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소스프로그램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및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주석</w:t>
      </w:r>
    </w:p>
    <w:p w14:paraId="13C36B2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#include&lt;iostream&gt;</w:t>
      </w:r>
    </w:p>
    <w:p w14:paraId="4AF1B6BE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using namespace std;</w:t>
      </w:r>
    </w:p>
    <w:p w14:paraId="35FC6420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class Add {</w:t>
      </w:r>
    </w:p>
    <w:p w14:paraId="2E99F5F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a, b;</w:t>
      </w:r>
    </w:p>
    <w:p w14:paraId="637D01F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int _a, int _b){</w:t>
      </w:r>
    </w:p>
    <w:p w14:paraId="4DC1D57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a = _a;</w:t>
      </w:r>
    </w:p>
    <w:p w14:paraId="2026596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 = _b;</w:t>
      </w:r>
    </w:p>
    <w:p w14:paraId="7A404F81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}</w:t>
      </w:r>
    </w:p>
    <w:p w14:paraId="10370393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calculate(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2990CDA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return a + b;</w:t>
      </w:r>
    </w:p>
    <w:p w14:paraId="332F7DA7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}</w:t>
      </w:r>
    </w:p>
    <w:p w14:paraId="3FF449A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19BA91A4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class Sub {</w:t>
      </w:r>
    </w:p>
    <w:p w14:paraId="257211BA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a, b;</w:t>
      </w:r>
    </w:p>
    <w:p w14:paraId="241EDB8C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int _a, int _b){</w:t>
      </w:r>
    </w:p>
    <w:p w14:paraId="4ED94E91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a = _a;</w:t>
      </w:r>
    </w:p>
    <w:p w14:paraId="01A8002C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 = _b;</w:t>
      </w:r>
    </w:p>
    <w:p w14:paraId="251B5640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24C8ACE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calculate(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419E864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return a - b;</w:t>
      </w:r>
    </w:p>
    <w:p w14:paraId="79923E40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}</w:t>
      </w:r>
    </w:p>
    <w:p w14:paraId="7A6B075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7705C2F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class </w:t>
      </w:r>
      <w:proofErr w:type="spellStart"/>
      <w:r w:rsidRPr="00754628">
        <w:rPr>
          <w:rFonts w:ascii="Verdana" w:eastAsia="NanumSquare" w:hAnsi="Verdana" w:cs="Arial"/>
        </w:rPr>
        <w:t>Mul</w:t>
      </w:r>
      <w:proofErr w:type="spellEnd"/>
      <w:r w:rsidRPr="00754628">
        <w:rPr>
          <w:rFonts w:ascii="Verdana" w:eastAsia="NanumSquare" w:hAnsi="Verdana" w:cs="Arial"/>
        </w:rPr>
        <w:t xml:space="preserve"> {</w:t>
      </w:r>
    </w:p>
    <w:p w14:paraId="33154B4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a, b;</w:t>
      </w:r>
    </w:p>
    <w:p w14:paraId="52F5E2F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int _a, int _b){</w:t>
      </w:r>
    </w:p>
    <w:p w14:paraId="3E12224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a = _a;</w:t>
      </w:r>
    </w:p>
    <w:p w14:paraId="58BB0A1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 = _b;</w:t>
      </w:r>
    </w:p>
    <w:p w14:paraId="1A7EE295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10C739E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calculate(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46045F14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 xml:space="preserve">        return a * b;</w:t>
      </w:r>
    </w:p>
    <w:p w14:paraId="30C0632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}</w:t>
      </w:r>
    </w:p>
    <w:p w14:paraId="5FA87D5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5DDCAEC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class </w:t>
      </w:r>
      <w:proofErr w:type="spellStart"/>
      <w:r w:rsidRPr="00754628">
        <w:rPr>
          <w:rFonts w:ascii="Verdana" w:eastAsia="NanumSquare" w:hAnsi="Verdana" w:cs="Arial"/>
        </w:rPr>
        <w:t>Div</w:t>
      </w:r>
      <w:proofErr w:type="spellEnd"/>
      <w:r w:rsidRPr="00754628">
        <w:rPr>
          <w:rFonts w:ascii="Verdana" w:eastAsia="NanumSquare" w:hAnsi="Verdana" w:cs="Arial"/>
        </w:rPr>
        <w:t xml:space="preserve"> {</w:t>
      </w:r>
    </w:p>
    <w:p w14:paraId="762A932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a, b;</w:t>
      </w:r>
    </w:p>
    <w:p w14:paraId="5A5D726D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int _a, int _b){</w:t>
      </w:r>
    </w:p>
    <w:p w14:paraId="4DFB9F4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a = _a;</w:t>
      </w:r>
    </w:p>
    <w:p w14:paraId="491A654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 = _b;</w:t>
      </w:r>
    </w:p>
    <w:p w14:paraId="14ABF94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24872A9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calculate(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707A41EA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return a / b;</w:t>
      </w:r>
    </w:p>
    <w:p w14:paraId="1D3FA46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}</w:t>
      </w:r>
    </w:p>
    <w:p w14:paraId="2D92903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6AB40398" w14:textId="77777777" w:rsidR="005A50CB" w:rsidRPr="00754628" w:rsidRDefault="005A50CB" w:rsidP="005A50CB">
      <w:pPr>
        <w:rPr>
          <w:rFonts w:ascii="Verdana" w:eastAsia="NanumSquare" w:hAnsi="Verdana" w:cs="Arial"/>
        </w:rPr>
      </w:pPr>
    </w:p>
    <w:p w14:paraId="16FAC818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main(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2DDB0D7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Add a;</w:t>
      </w:r>
    </w:p>
    <w:p w14:paraId="479FA841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Sub s;</w:t>
      </w:r>
    </w:p>
    <w:p w14:paraId="5306974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Mul</w:t>
      </w:r>
      <w:proofErr w:type="spellEnd"/>
      <w:r w:rsidRPr="00754628">
        <w:rPr>
          <w:rFonts w:ascii="Verdana" w:eastAsia="NanumSquare" w:hAnsi="Verdana" w:cs="Arial"/>
        </w:rPr>
        <w:t xml:space="preserve"> m;</w:t>
      </w:r>
    </w:p>
    <w:p w14:paraId="3EE6A4E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Div</w:t>
      </w:r>
      <w:proofErr w:type="spellEnd"/>
      <w:r w:rsidRPr="00754628">
        <w:rPr>
          <w:rFonts w:ascii="Verdana" w:eastAsia="NanumSquare" w:hAnsi="Verdana" w:cs="Arial"/>
        </w:rPr>
        <w:t xml:space="preserve"> d;</w:t>
      </w:r>
    </w:p>
    <w:p w14:paraId="31514CD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n1, n2, op;</w:t>
      </w:r>
    </w:p>
    <w:p w14:paraId="16FED2C4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cin</w:t>
      </w:r>
      <w:proofErr w:type="spellEnd"/>
      <w:r w:rsidRPr="00754628">
        <w:rPr>
          <w:rFonts w:ascii="Verdana" w:eastAsia="NanumSquare" w:hAnsi="Verdana" w:cs="Arial"/>
        </w:rPr>
        <w:t xml:space="preserve"> &gt;&gt; n1;</w:t>
      </w:r>
    </w:p>
    <w:p w14:paraId="48E8752E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cin</w:t>
      </w:r>
      <w:proofErr w:type="spellEnd"/>
      <w:r w:rsidRPr="00754628">
        <w:rPr>
          <w:rFonts w:ascii="Verdana" w:eastAsia="NanumSquare" w:hAnsi="Verdana" w:cs="Arial"/>
        </w:rPr>
        <w:t xml:space="preserve"> &gt;&gt; n2;</w:t>
      </w:r>
    </w:p>
    <w:p w14:paraId="18E4469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cin</w:t>
      </w:r>
      <w:proofErr w:type="spellEnd"/>
      <w:r w:rsidRPr="00754628">
        <w:rPr>
          <w:rFonts w:ascii="Verdana" w:eastAsia="NanumSquare" w:hAnsi="Verdana" w:cs="Arial"/>
        </w:rPr>
        <w:t xml:space="preserve"> &gt;&gt; op;</w:t>
      </w:r>
    </w:p>
    <w:p w14:paraId="087509BE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switch (op</w:t>
      </w:r>
      <w:proofErr w:type="gramStart"/>
      <w:r w:rsidRPr="00754628">
        <w:rPr>
          <w:rFonts w:ascii="Verdana" w:eastAsia="NanumSquare" w:hAnsi="Verdana" w:cs="Arial"/>
        </w:rPr>
        <w:t>){</w:t>
      </w:r>
      <w:proofErr w:type="gramEnd"/>
    </w:p>
    <w:p w14:paraId="0D036D4E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case '+':</w:t>
      </w:r>
    </w:p>
    <w:p w14:paraId="5785146A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a.setValue</w:t>
      </w:r>
      <w:proofErr w:type="spellEnd"/>
      <w:proofErr w:type="gramEnd"/>
      <w:r w:rsidRPr="00754628">
        <w:rPr>
          <w:rFonts w:ascii="Verdana" w:eastAsia="NanumSquare" w:hAnsi="Verdana" w:cs="Arial"/>
        </w:rPr>
        <w:t>(n1, n2);</w:t>
      </w:r>
    </w:p>
    <w:p w14:paraId="276D0080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    </w:t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a.calculate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1BB8E7B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break;</w:t>
      </w:r>
    </w:p>
    <w:p w14:paraId="1F9F5B89" w14:textId="77777777" w:rsidR="005A50CB" w:rsidRPr="00754628" w:rsidRDefault="005A50CB" w:rsidP="005A50CB">
      <w:pPr>
        <w:rPr>
          <w:rFonts w:ascii="Verdana" w:eastAsia="NanumSquare" w:hAnsi="Verdana" w:cs="Arial"/>
        </w:rPr>
      </w:pPr>
    </w:p>
    <w:p w14:paraId="3F8765B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case '-':</w:t>
      </w:r>
    </w:p>
    <w:p w14:paraId="4857151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s.setValue</w:t>
      </w:r>
      <w:proofErr w:type="spellEnd"/>
      <w:proofErr w:type="gramEnd"/>
      <w:r w:rsidRPr="00754628">
        <w:rPr>
          <w:rFonts w:ascii="Verdana" w:eastAsia="NanumSquare" w:hAnsi="Verdana" w:cs="Arial"/>
        </w:rPr>
        <w:t>(n1, n2);</w:t>
      </w:r>
    </w:p>
    <w:p w14:paraId="4FD1293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 xml:space="preserve">            </w:t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s.calculate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2626E13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break;</w:t>
      </w:r>
    </w:p>
    <w:p w14:paraId="3C9C058E" w14:textId="77777777" w:rsidR="005A50CB" w:rsidRPr="00754628" w:rsidRDefault="005A50CB" w:rsidP="005A50CB">
      <w:pPr>
        <w:rPr>
          <w:rFonts w:ascii="Verdana" w:eastAsia="NanumSquare" w:hAnsi="Verdana" w:cs="Arial"/>
        </w:rPr>
      </w:pPr>
    </w:p>
    <w:p w14:paraId="488DDFFE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case '*':</w:t>
      </w:r>
    </w:p>
    <w:p w14:paraId="05D6F116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m.</w:t>
      </w:r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n1, n2);</w:t>
      </w:r>
    </w:p>
    <w:p w14:paraId="21EB9C5B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    </w:t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m.calculate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66DA0DD9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break;</w:t>
      </w:r>
    </w:p>
    <w:p w14:paraId="56521FEA" w14:textId="77777777" w:rsidR="005A50CB" w:rsidRPr="00754628" w:rsidRDefault="005A50CB" w:rsidP="005A50CB">
      <w:pPr>
        <w:rPr>
          <w:rFonts w:ascii="Verdana" w:eastAsia="NanumSquare" w:hAnsi="Verdana" w:cs="Arial"/>
        </w:rPr>
      </w:pPr>
    </w:p>
    <w:p w14:paraId="279F24EF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case '/':</w:t>
      </w:r>
    </w:p>
    <w:p w14:paraId="1F589EE5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d.</w:t>
      </w:r>
      <w:proofErr w:type="gramStart"/>
      <w:r w:rsidRPr="00754628">
        <w:rPr>
          <w:rFonts w:ascii="Verdana" w:eastAsia="NanumSquare" w:hAnsi="Verdana" w:cs="Arial"/>
        </w:rPr>
        <w:t>setValue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n1, n2);</w:t>
      </w:r>
    </w:p>
    <w:p w14:paraId="25D48844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          </w:t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d.calculate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657C60B5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break;</w:t>
      </w:r>
    </w:p>
    <w:p w14:paraId="6F96EEF2" w14:textId="77777777" w:rsidR="005A50CB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62CF1910" w14:textId="0C59A909" w:rsidR="00C547D5" w:rsidRPr="00754628" w:rsidRDefault="005A50CB" w:rsidP="005A50CB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3E016CEA" w14:textId="77777777" w:rsidR="00C547D5" w:rsidRPr="00754628" w:rsidRDefault="00C547D5">
      <w:pPr>
        <w:rPr>
          <w:rFonts w:ascii="Verdana" w:eastAsia="NanumSquare" w:hAnsi="Verdana" w:cs="Arial"/>
        </w:rPr>
      </w:pPr>
    </w:p>
    <w:p w14:paraId="57BC287E" w14:textId="77777777" w:rsidR="00C547D5" w:rsidRPr="00754628" w:rsidRDefault="00C547D5">
      <w:pPr>
        <w:rPr>
          <w:rFonts w:ascii="Verdana" w:eastAsia="NanumSquare" w:hAnsi="Verdana" w:cs="Arial"/>
        </w:rPr>
      </w:pPr>
    </w:p>
    <w:p w14:paraId="686A61A8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54315BD9" w14:textId="77777777" w:rsidR="00CE776D" w:rsidRPr="00754628" w:rsidRDefault="00CE776D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br w:type="page"/>
      </w:r>
    </w:p>
    <w:p w14:paraId="049D6A4E" w14:textId="77777777" w:rsidR="00CE776D" w:rsidRPr="00754628" w:rsidRDefault="00CE776D" w:rsidP="00CE776D">
      <w:pPr>
        <w:pStyle w:val="Heading1"/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>연습문제</w:t>
      </w:r>
      <w:r w:rsidRPr="00754628">
        <w:rPr>
          <w:rFonts w:ascii="Verdana" w:eastAsia="NanumSquare" w:hAnsi="Verdana" w:cs="Arial"/>
        </w:rPr>
        <w:t xml:space="preserve"> 42 Account </w:t>
      </w:r>
      <w:r w:rsidRPr="00754628">
        <w:rPr>
          <w:rFonts w:ascii="Verdana" w:eastAsia="NanumSquare" w:hAnsi="Verdana" w:cs="Arial"/>
        </w:rPr>
        <w:t>소스프로그램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및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주석</w:t>
      </w:r>
    </w:p>
    <w:p w14:paraId="132D9FCA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#include&lt;iostream&gt;</w:t>
      </w:r>
    </w:p>
    <w:p w14:paraId="5857BACF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#include&lt;string&gt;</w:t>
      </w:r>
    </w:p>
    <w:p w14:paraId="38A67A6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using namespace std;</w:t>
      </w:r>
    </w:p>
    <w:p w14:paraId="65B2AE2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class Account {</w:t>
      </w:r>
    </w:p>
    <w:p w14:paraId="12CF641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public:</w:t>
      </w:r>
    </w:p>
    <w:p w14:paraId="393E6A24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string owner;</w:t>
      </w:r>
    </w:p>
    <w:p w14:paraId="2A7AC6F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id, balance;</w:t>
      </w:r>
    </w:p>
    <w:p w14:paraId="43309E9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  </w:t>
      </w:r>
      <w:proofErr w:type="gramStart"/>
      <w:r w:rsidRPr="00754628">
        <w:rPr>
          <w:rFonts w:ascii="Verdana" w:eastAsia="NanumSquare" w:hAnsi="Verdana" w:cs="Arial"/>
        </w:rPr>
        <w:t>Account(</w:t>
      </w:r>
      <w:proofErr w:type="gramEnd"/>
      <w:r w:rsidRPr="00754628">
        <w:rPr>
          <w:rFonts w:ascii="Verdana" w:eastAsia="NanumSquare" w:hAnsi="Verdana" w:cs="Arial"/>
        </w:rPr>
        <w:t>string _owner, int _id, int _balance){</w:t>
      </w:r>
    </w:p>
    <w:p w14:paraId="3B40058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owner = _owner;</w:t>
      </w:r>
    </w:p>
    <w:p w14:paraId="2220F89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id = _id;</w:t>
      </w:r>
    </w:p>
    <w:p w14:paraId="65EE807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balance = _balance;</w:t>
      </w:r>
    </w:p>
    <w:p w14:paraId="09C24DF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7E369BB4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gramStart"/>
      <w:r w:rsidRPr="00754628">
        <w:rPr>
          <w:rFonts w:ascii="Verdana" w:eastAsia="NanumSquare" w:hAnsi="Verdana" w:cs="Arial"/>
        </w:rPr>
        <w:t>deposit(</w:t>
      </w:r>
      <w:proofErr w:type="gramEnd"/>
      <w:r w:rsidRPr="00754628">
        <w:rPr>
          <w:rFonts w:ascii="Verdana" w:eastAsia="NanumSquare" w:hAnsi="Verdana" w:cs="Arial"/>
        </w:rPr>
        <w:t>int _amount){</w:t>
      </w:r>
    </w:p>
    <w:p w14:paraId="10003C75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balance += _amount;</w:t>
      </w:r>
    </w:p>
    <w:p w14:paraId="741C15EA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7481A1C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string </w:t>
      </w:r>
      <w:proofErr w:type="spellStart"/>
      <w:proofErr w:type="gramStart"/>
      <w:r w:rsidRPr="00754628">
        <w:rPr>
          <w:rFonts w:ascii="Verdana" w:eastAsia="NanumSquare" w:hAnsi="Verdana" w:cs="Arial"/>
        </w:rPr>
        <w:t>getOwner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2C290F9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return owner;</w:t>
      </w:r>
    </w:p>
    <w:p w14:paraId="3E48C14B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082C2A2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inquiry(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2158B2D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return balance;</w:t>
      </w:r>
    </w:p>
    <w:p w14:paraId="62D2ACB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4737C51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</w:t>
      </w:r>
      <w:proofErr w:type="gramStart"/>
      <w:r w:rsidRPr="00754628">
        <w:rPr>
          <w:rFonts w:ascii="Verdana" w:eastAsia="NanumSquare" w:hAnsi="Verdana" w:cs="Arial"/>
        </w:rPr>
        <w:t>withdraw(</w:t>
      </w:r>
      <w:proofErr w:type="gramEnd"/>
      <w:r w:rsidRPr="00754628">
        <w:rPr>
          <w:rFonts w:ascii="Verdana" w:eastAsia="NanumSquare" w:hAnsi="Verdana" w:cs="Arial"/>
        </w:rPr>
        <w:t>int _balance){</w:t>
      </w:r>
    </w:p>
    <w:p w14:paraId="418FCA95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balance -= _balance;</w:t>
      </w:r>
    </w:p>
    <w:p w14:paraId="445B92D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if (balance &lt; _</w:t>
      </w:r>
      <w:proofErr w:type="gramStart"/>
      <w:r w:rsidRPr="00754628">
        <w:rPr>
          <w:rFonts w:ascii="Verdana" w:eastAsia="NanumSquare" w:hAnsi="Verdana" w:cs="Arial"/>
        </w:rPr>
        <w:t>balance){</w:t>
      </w:r>
      <w:proofErr w:type="gramEnd"/>
    </w:p>
    <w:p w14:paraId="081C29DB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balance = 0;</w:t>
      </w:r>
    </w:p>
    <w:p w14:paraId="3B7E667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return balance;</w:t>
      </w:r>
    </w:p>
    <w:p w14:paraId="7B2CB325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}</w:t>
      </w:r>
    </w:p>
    <w:p w14:paraId="7CE1982F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else</w:t>
      </w:r>
    </w:p>
    <w:p w14:paraId="75984C1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return balance;</w:t>
      </w:r>
    </w:p>
    <w:p w14:paraId="6EACFD47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ab/>
        <w:t>}</w:t>
      </w:r>
    </w:p>
    <w:p w14:paraId="7D7D79A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51B145C0" w14:textId="77777777" w:rsidR="003C68C8" w:rsidRPr="00754628" w:rsidRDefault="003C68C8" w:rsidP="003C68C8">
      <w:pPr>
        <w:rPr>
          <w:rFonts w:ascii="Verdana" w:eastAsia="NanumSquare" w:hAnsi="Verdana" w:cs="Arial"/>
        </w:rPr>
      </w:pPr>
    </w:p>
    <w:p w14:paraId="18CDAC3F" w14:textId="77777777" w:rsidR="003C68C8" w:rsidRPr="00754628" w:rsidRDefault="003C68C8" w:rsidP="003C68C8">
      <w:pPr>
        <w:rPr>
          <w:rFonts w:ascii="Verdana" w:eastAsia="NanumSquare" w:hAnsi="Verdana" w:cs="Arial"/>
        </w:rPr>
      </w:pPr>
    </w:p>
    <w:p w14:paraId="2555AA0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main(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6268B0C6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Account </w:t>
      </w:r>
      <w:proofErr w:type="gramStart"/>
      <w:r w:rsidRPr="00754628">
        <w:rPr>
          <w:rFonts w:ascii="Verdana" w:eastAsia="NanumSquare" w:hAnsi="Verdana" w:cs="Arial"/>
        </w:rPr>
        <w:t>a(</w:t>
      </w:r>
      <w:proofErr w:type="gramEnd"/>
      <w:r w:rsidRPr="00754628">
        <w:rPr>
          <w:rFonts w:ascii="Verdana" w:eastAsia="NanumSquare" w:hAnsi="Verdana" w:cs="Arial"/>
        </w:rPr>
        <w:t>"</w:t>
      </w:r>
      <w:proofErr w:type="spellStart"/>
      <w:r w:rsidRPr="00754628">
        <w:rPr>
          <w:rFonts w:ascii="Verdana" w:eastAsia="NanumSquare" w:hAnsi="Verdana" w:cs="Arial"/>
        </w:rPr>
        <w:t>sunrin</w:t>
      </w:r>
      <w:proofErr w:type="spellEnd"/>
      <w:r w:rsidRPr="00754628">
        <w:rPr>
          <w:rFonts w:ascii="Verdana" w:eastAsia="NanumSquare" w:hAnsi="Verdana" w:cs="Arial"/>
        </w:rPr>
        <w:t>", 1, 5000);</w:t>
      </w:r>
    </w:p>
    <w:p w14:paraId="65527AC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a.deposit</w:t>
      </w:r>
      <w:proofErr w:type="spellEnd"/>
      <w:proofErr w:type="gramEnd"/>
      <w:r w:rsidRPr="00754628">
        <w:rPr>
          <w:rFonts w:ascii="Verdana" w:eastAsia="NanumSquare" w:hAnsi="Verdana" w:cs="Arial"/>
        </w:rPr>
        <w:t>(50000);</w:t>
      </w:r>
    </w:p>
    <w:p w14:paraId="283D6F9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a.getOwner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" balance: " &lt;&lt; </w:t>
      </w:r>
      <w:proofErr w:type="spellStart"/>
      <w:r w:rsidRPr="00754628">
        <w:rPr>
          <w:rFonts w:ascii="Verdana" w:eastAsia="NanumSquare" w:hAnsi="Verdana" w:cs="Arial"/>
        </w:rPr>
        <w:t>a.inquiry</w:t>
      </w:r>
      <w:proofErr w:type="spell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57EE2C3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int money = </w:t>
      </w:r>
      <w:proofErr w:type="spellStart"/>
      <w:proofErr w:type="gramStart"/>
      <w:r w:rsidRPr="00754628">
        <w:rPr>
          <w:rFonts w:ascii="Verdana" w:eastAsia="NanumSquare" w:hAnsi="Verdana" w:cs="Arial"/>
        </w:rPr>
        <w:t>a.withdraw</w:t>
      </w:r>
      <w:proofErr w:type="spellEnd"/>
      <w:proofErr w:type="gramEnd"/>
      <w:r w:rsidRPr="00754628">
        <w:rPr>
          <w:rFonts w:ascii="Verdana" w:eastAsia="NanumSquare" w:hAnsi="Verdana" w:cs="Arial"/>
        </w:rPr>
        <w:t>(20000);</w:t>
      </w:r>
    </w:p>
    <w:p w14:paraId="67236E0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</w:t>
      </w:r>
      <w:proofErr w:type="spellStart"/>
      <w:proofErr w:type="gramStart"/>
      <w:r w:rsidRPr="00754628">
        <w:rPr>
          <w:rFonts w:ascii="Verdana" w:eastAsia="NanumSquare" w:hAnsi="Verdana" w:cs="Arial"/>
        </w:rPr>
        <w:t>a.getOwner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 &lt;&lt; " </w:t>
      </w:r>
      <w:proofErr w:type="spellStart"/>
      <w:r w:rsidRPr="00754628">
        <w:rPr>
          <w:rFonts w:ascii="Verdana" w:eastAsia="NanumSquare" w:hAnsi="Verdana" w:cs="Arial"/>
        </w:rPr>
        <w:t>banance</w:t>
      </w:r>
      <w:proofErr w:type="spellEnd"/>
      <w:r w:rsidRPr="00754628">
        <w:rPr>
          <w:rFonts w:ascii="Verdana" w:eastAsia="NanumSquare" w:hAnsi="Verdana" w:cs="Arial"/>
        </w:rPr>
        <w:t xml:space="preserve">: " &lt;&lt; </w:t>
      </w:r>
      <w:proofErr w:type="spellStart"/>
      <w:r w:rsidRPr="00754628">
        <w:rPr>
          <w:rFonts w:ascii="Verdana" w:eastAsia="NanumSquare" w:hAnsi="Verdana" w:cs="Arial"/>
        </w:rPr>
        <w:t>a.inquiry</w:t>
      </w:r>
      <w:proofErr w:type="spellEnd"/>
      <w:r w:rsidRPr="00754628">
        <w:rPr>
          <w:rFonts w:ascii="Verdana" w:eastAsia="NanumSquare" w:hAnsi="Verdana" w:cs="Arial"/>
        </w:rPr>
        <w:t xml:space="preserve">()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2603D6FA" w14:textId="55411540" w:rsidR="00C547D5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7C5B07D6" w14:textId="77777777" w:rsidR="00C547D5" w:rsidRPr="00754628" w:rsidRDefault="00C547D5">
      <w:pPr>
        <w:rPr>
          <w:rFonts w:ascii="Verdana" w:eastAsia="NanumSquare" w:hAnsi="Verdana" w:cs="Arial"/>
        </w:rPr>
      </w:pPr>
    </w:p>
    <w:p w14:paraId="4B48A6D6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3D353097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3C95EA52" w14:textId="77777777" w:rsidR="00CE776D" w:rsidRPr="00754628" w:rsidRDefault="00CE776D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br w:type="page"/>
      </w:r>
    </w:p>
    <w:p w14:paraId="5E4B20FB" w14:textId="77777777" w:rsidR="00CE776D" w:rsidRPr="00754628" w:rsidRDefault="00CE776D" w:rsidP="00CE776D">
      <w:pPr>
        <w:pStyle w:val="Heading1"/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>연습문제</w:t>
      </w:r>
      <w:r w:rsidRPr="00754628">
        <w:rPr>
          <w:rFonts w:ascii="Verdana" w:eastAsia="NanumSquare" w:hAnsi="Verdana" w:cs="Arial"/>
        </w:rPr>
        <w:t xml:space="preserve"> 43 </w:t>
      </w:r>
      <w:proofErr w:type="spellStart"/>
      <w:r w:rsidRPr="00754628">
        <w:rPr>
          <w:rFonts w:ascii="Verdana" w:eastAsia="NanumSquare" w:hAnsi="Verdana" w:cs="Arial"/>
        </w:rPr>
        <w:t>CoffeeMachine</w:t>
      </w:r>
      <w:proofErr w:type="spellEnd"/>
      <w:r w:rsidRPr="00754628">
        <w:rPr>
          <w:rFonts w:ascii="Verdana" w:eastAsia="NanumSquare" w:hAnsi="Verdana" w:cs="Arial"/>
        </w:rPr>
        <w:t>소스프로그램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및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주석</w:t>
      </w:r>
    </w:p>
    <w:p w14:paraId="1CB4480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#include&lt;iostream&gt;</w:t>
      </w:r>
    </w:p>
    <w:p w14:paraId="4B3B0DE7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using namespace std;</w:t>
      </w:r>
    </w:p>
    <w:p w14:paraId="339131F5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class </w:t>
      </w:r>
      <w:proofErr w:type="spellStart"/>
      <w:r w:rsidRPr="00754628">
        <w:rPr>
          <w:rFonts w:ascii="Verdana" w:eastAsia="NanumSquare" w:hAnsi="Verdana" w:cs="Arial"/>
        </w:rPr>
        <w:t>CoffeeMachine</w:t>
      </w:r>
      <w:proofErr w:type="spellEnd"/>
      <w:r w:rsidRPr="00754628">
        <w:rPr>
          <w:rFonts w:ascii="Verdana" w:eastAsia="NanumSquare" w:hAnsi="Verdana" w:cs="Arial"/>
        </w:rPr>
        <w:t xml:space="preserve"> {</w:t>
      </w:r>
    </w:p>
    <w:p w14:paraId="64365214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public:</w:t>
      </w:r>
    </w:p>
    <w:p w14:paraId="12F7AD7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int beans, h2o, sugar;</w:t>
      </w:r>
    </w:p>
    <w:p w14:paraId="42C5C2A2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CoffeeMachine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int _beans, int _h2o, int _sugar){</w:t>
      </w:r>
    </w:p>
    <w:p w14:paraId="37C8A0F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beans = _beans;</w:t>
      </w:r>
    </w:p>
    <w:p w14:paraId="26D4BF1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h2o = _h2o;</w:t>
      </w:r>
    </w:p>
    <w:p w14:paraId="4AB46DA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sugar = _sugar;</w:t>
      </w:r>
    </w:p>
    <w:p w14:paraId="06DFDA1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54BE7B32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gramStart"/>
      <w:r w:rsidRPr="00754628">
        <w:rPr>
          <w:rFonts w:ascii="Verdana" w:eastAsia="NanumSquare" w:hAnsi="Verdana" w:cs="Arial"/>
        </w:rPr>
        <w:t>show(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2A891B0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cout</w:t>
      </w:r>
      <w:proofErr w:type="spellEnd"/>
      <w:r w:rsidRPr="00754628">
        <w:rPr>
          <w:rFonts w:ascii="Verdana" w:eastAsia="NanumSquare" w:hAnsi="Verdana" w:cs="Arial"/>
        </w:rPr>
        <w:t xml:space="preserve"> &lt;&lt; "</w:t>
      </w:r>
      <w:proofErr w:type="spellStart"/>
      <w:r w:rsidRPr="00754628">
        <w:rPr>
          <w:rFonts w:ascii="Verdana" w:eastAsia="NanumSquare" w:hAnsi="Verdana" w:cs="Arial"/>
        </w:rPr>
        <w:t>CoffeeMachine</w:t>
      </w:r>
      <w:proofErr w:type="spellEnd"/>
      <w:r w:rsidRPr="00754628">
        <w:rPr>
          <w:rFonts w:ascii="Verdana" w:eastAsia="NanumSquare" w:hAnsi="Verdana" w:cs="Arial"/>
        </w:rPr>
        <w:t xml:space="preserve"> state: coffee " &lt;&lt; beans &lt;&lt; ", water " &lt;&lt; h2o &lt;&lt; ", sugar " &lt;&lt; sugar &lt;&lt; </w:t>
      </w:r>
      <w:proofErr w:type="spellStart"/>
      <w:r w:rsidRPr="00754628">
        <w:rPr>
          <w:rFonts w:ascii="Verdana" w:eastAsia="NanumSquare" w:hAnsi="Verdana" w:cs="Arial"/>
        </w:rPr>
        <w:t>endl</w:t>
      </w:r>
      <w:proofErr w:type="spellEnd"/>
      <w:r w:rsidRPr="00754628">
        <w:rPr>
          <w:rFonts w:ascii="Verdana" w:eastAsia="NanumSquare" w:hAnsi="Verdana" w:cs="Arial"/>
        </w:rPr>
        <w:t>;</w:t>
      </w:r>
    </w:p>
    <w:p w14:paraId="68DE008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27C63A78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drinkEspresso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7ABDCCC1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beans--;</w:t>
      </w:r>
    </w:p>
    <w:p w14:paraId="5E650D0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h2o--;</w:t>
      </w:r>
    </w:p>
    <w:p w14:paraId="65B1F51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7714B052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drinkAmericano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6FBD3DB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beans--;</w:t>
      </w:r>
    </w:p>
    <w:p w14:paraId="49F6508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h2o -= 2;</w:t>
      </w:r>
    </w:p>
    <w:p w14:paraId="097D29C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21B8C177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spellStart"/>
      <w:proofErr w:type="gramStart"/>
      <w:r w:rsidRPr="00754628">
        <w:rPr>
          <w:rFonts w:ascii="Verdana" w:eastAsia="NanumSquare" w:hAnsi="Verdana" w:cs="Arial"/>
        </w:rPr>
        <w:t>drinkSugarCoffee</w:t>
      </w:r>
      <w:proofErr w:type="spellEnd"/>
      <w:r w:rsidRPr="00754628">
        <w:rPr>
          <w:rFonts w:ascii="Verdana" w:eastAsia="NanumSquare" w:hAnsi="Verdana" w:cs="Arial"/>
        </w:rPr>
        <w:t>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47E2A39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beans--;</w:t>
      </w:r>
    </w:p>
    <w:p w14:paraId="5CAB660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h2o -= 2;</w:t>
      </w:r>
    </w:p>
    <w:p w14:paraId="3676B40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sugar--;</w:t>
      </w:r>
    </w:p>
    <w:p w14:paraId="02E61A76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5091DC2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 xml:space="preserve">void </w:t>
      </w:r>
      <w:proofErr w:type="gramStart"/>
      <w:r w:rsidRPr="00754628">
        <w:rPr>
          <w:rFonts w:ascii="Verdana" w:eastAsia="NanumSquare" w:hAnsi="Verdana" w:cs="Arial"/>
        </w:rPr>
        <w:t>fill(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06B6F832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beans = 10;</w:t>
      </w:r>
    </w:p>
    <w:p w14:paraId="345C599A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r w:rsidRPr="00754628">
        <w:rPr>
          <w:rFonts w:ascii="Verdana" w:eastAsia="NanumSquare" w:hAnsi="Verdana" w:cs="Arial"/>
        </w:rPr>
        <w:tab/>
        <w:t>h2o = 10;</w:t>
      </w:r>
    </w:p>
    <w:p w14:paraId="55E62EB4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lastRenderedPageBreak/>
        <w:tab/>
      </w:r>
      <w:r w:rsidRPr="00754628">
        <w:rPr>
          <w:rFonts w:ascii="Verdana" w:eastAsia="NanumSquare" w:hAnsi="Verdana" w:cs="Arial"/>
        </w:rPr>
        <w:tab/>
        <w:t>sugar = 10;</w:t>
      </w:r>
    </w:p>
    <w:p w14:paraId="7A9A8D59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  <w:t>}</w:t>
      </w:r>
    </w:p>
    <w:p w14:paraId="162D86FF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};</w:t>
      </w:r>
    </w:p>
    <w:p w14:paraId="6BA09B42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 xml:space="preserve">int </w:t>
      </w:r>
      <w:proofErr w:type="gramStart"/>
      <w:r w:rsidRPr="00754628">
        <w:rPr>
          <w:rFonts w:ascii="Verdana" w:eastAsia="NanumSquare" w:hAnsi="Verdana" w:cs="Arial"/>
        </w:rPr>
        <w:t>main(</w:t>
      </w:r>
      <w:proofErr w:type="gramEnd"/>
      <w:r w:rsidRPr="00754628">
        <w:rPr>
          <w:rFonts w:ascii="Verdana" w:eastAsia="NanumSquare" w:hAnsi="Verdana" w:cs="Arial"/>
        </w:rPr>
        <w:t>){</w:t>
      </w:r>
    </w:p>
    <w:p w14:paraId="0B711CC7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r w:rsidRPr="00754628">
        <w:rPr>
          <w:rFonts w:ascii="Verdana" w:eastAsia="NanumSquare" w:hAnsi="Verdana" w:cs="Arial"/>
        </w:rPr>
        <w:t>CoffeeMachine</w:t>
      </w:r>
      <w:proofErr w:type="spellEnd"/>
      <w:r w:rsidRPr="00754628">
        <w:rPr>
          <w:rFonts w:ascii="Verdana" w:eastAsia="NanumSquare" w:hAnsi="Verdana" w:cs="Arial"/>
        </w:rPr>
        <w:t xml:space="preserve"> </w:t>
      </w:r>
      <w:proofErr w:type="gramStart"/>
      <w:r w:rsidRPr="00754628">
        <w:rPr>
          <w:rFonts w:ascii="Verdana" w:eastAsia="NanumSquare" w:hAnsi="Verdana" w:cs="Arial"/>
        </w:rPr>
        <w:t>java(</w:t>
      </w:r>
      <w:proofErr w:type="gramEnd"/>
      <w:r w:rsidRPr="00754628">
        <w:rPr>
          <w:rFonts w:ascii="Verdana" w:eastAsia="NanumSquare" w:hAnsi="Verdana" w:cs="Arial"/>
        </w:rPr>
        <w:t>5, 10, 3);</w:t>
      </w:r>
    </w:p>
    <w:p w14:paraId="0D69C40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java.drinkEspresso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2D9304AF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java.show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7C277ED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java.drinkAmericano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123B0DED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java.show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7E91F990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java.drinkSugarCoffee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411FF98E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java.show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02B59A53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java.fill</w:t>
      </w:r>
      <w:proofErr w:type="spellEnd"/>
      <w:proofErr w:type="gramEnd"/>
      <w:r w:rsidRPr="00754628">
        <w:rPr>
          <w:rFonts w:ascii="Verdana" w:eastAsia="NanumSquare" w:hAnsi="Verdana" w:cs="Arial"/>
        </w:rPr>
        <w:t xml:space="preserve">(); // </w:t>
      </w:r>
      <w:r w:rsidRPr="00754628">
        <w:rPr>
          <w:rFonts w:ascii="Verdana" w:eastAsia="NanumSquare" w:hAnsi="Verdana" w:cs="Arial"/>
        </w:rPr>
        <w:t>커피</w:t>
      </w:r>
      <w:r w:rsidRPr="00754628">
        <w:rPr>
          <w:rFonts w:ascii="Verdana" w:eastAsia="NanumSquare" w:hAnsi="Verdana" w:cs="Arial"/>
        </w:rPr>
        <w:t xml:space="preserve">, </w:t>
      </w:r>
      <w:r w:rsidRPr="00754628">
        <w:rPr>
          <w:rFonts w:ascii="Verdana" w:eastAsia="NanumSquare" w:hAnsi="Verdana" w:cs="Arial"/>
        </w:rPr>
        <w:t>물</w:t>
      </w:r>
      <w:r w:rsidRPr="00754628">
        <w:rPr>
          <w:rFonts w:ascii="Verdana" w:eastAsia="NanumSquare" w:hAnsi="Verdana" w:cs="Arial"/>
        </w:rPr>
        <w:t xml:space="preserve">, </w:t>
      </w:r>
      <w:r w:rsidRPr="00754628">
        <w:rPr>
          <w:rFonts w:ascii="Verdana" w:eastAsia="NanumSquare" w:hAnsi="Verdana" w:cs="Arial"/>
        </w:rPr>
        <w:t>설탕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각각</w:t>
      </w:r>
      <w:r w:rsidRPr="00754628">
        <w:rPr>
          <w:rFonts w:ascii="Verdana" w:eastAsia="NanumSquare" w:hAnsi="Verdana" w:cs="Arial"/>
        </w:rPr>
        <w:t xml:space="preserve"> 10</w:t>
      </w:r>
      <w:r w:rsidRPr="00754628">
        <w:rPr>
          <w:rFonts w:ascii="Verdana" w:eastAsia="NanumSquare" w:hAnsi="Verdana" w:cs="Arial"/>
        </w:rPr>
        <w:t>으로</w:t>
      </w:r>
      <w:r w:rsidRPr="00754628">
        <w:rPr>
          <w:rFonts w:ascii="Verdana" w:eastAsia="NanumSquare" w:hAnsi="Verdana" w:cs="Arial"/>
        </w:rPr>
        <w:t xml:space="preserve"> </w:t>
      </w:r>
      <w:r w:rsidRPr="00754628">
        <w:rPr>
          <w:rFonts w:ascii="Verdana" w:eastAsia="NanumSquare" w:hAnsi="Verdana" w:cs="Arial"/>
        </w:rPr>
        <w:t>채우기</w:t>
      </w:r>
    </w:p>
    <w:p w14:paraId="0BEE1E8C" w14:textId="77777777" w:rsidR="003C68C8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ab/>
      </w:r>
      <w:proofErr w:type="spellStart"/>
      <w:proofErr w:type="gramStart"/>
      <w:r w:rsidRPr="00754628">
        <w:rPr>
          <w:rFonts w:ascii="Verdana" w:eastAsia="NanumSquare" w:hAnsi="Verdana" w:cs="Arial"/>
        </w:rPr>
        <w:t>java.show</w:t>
      </w:r>
      <w:proofErr w:type="spellEnd"/>
      <w:proofErr w:type="gramEnd"/>
      <w:r w:rsidRPr="00754628">
        <w:rPr>
          <w:rFonts w:ascii="Verdana" w:eastAsia="NanumSquare" w:hAnsi="Verdana" w:cs="Arial"/>
        </w:rPr>
        <w:t>();</w:t>
      </w:r>
    </w:p>
    <w:p w14:paraId="033D2B2F" w14:textId="4916A3C6" w:rsidR="00CE776D" w:rsidRPr="00754628" w:rsidRDefault="003C68C8" w:rsidP="003C68C8">
      <w:pPr>
        <w:rPr>
          <w:rFonts w:ascii="Verdana" w:eastAsia="NanumSquare" w:hAnsi="Verdana" w:cs="Arial"/>
        </w:rPr>
      </w:pPr>
      <w:r w:rsidRPr="00754628">
        <w:rPr>
          <w:rFonts w:ascii="Verdana" w:eastAsia="NanumSquare" w:hAnsi="Verdana" w:cs="Arial"/>
        </w:rPr>
        <w:t>}</w:t>
      </w:r>
    </w:p>
    <w:p w14:paraId="5CAE5010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2642532D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597DBC43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47AC4B27" w14:textId="77777777" w:rsidR="00CE776D" w:rsidRPr="00754628" w:rsidRDefault="00CE776D">
      <w:pPr>
        <w:rPr>
          <w:rFonts w:ascii="Verdana" w:eastAsia="NanumSquare" w:hAnsi="Verdana" w:cs="Arial"/>
        </w:rPr>
      </w:pPr>
    </w:p>
    <w:p w14:paraId="37CBF7D4" w14:textId="77777777" w:rsidR="00855982" w:rsidRPr="00754628" w:rsidRDefault="00855982" w:rsidP="002F71D0">
      <w:pPr>
        <w:rPr>
          <w:rFonts w:ascii="Verdana" w:eastAsia="NanumSquare" w:hAnsi="Verdana" w:cs="Arial"/>
        </w:rPr>
      </w:pPr>
    </w:p>
    <w:sectPr w:rsidR="00855982" w:rsidRPr="00754628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8AF1B" w14:textId="77777777" w:rsidR="00B72ACA" w:rsidRDefault="00B72ACA" w:rsidP="00855982">
      <w:pPr>
        <w:spacing w:after="0" w:line="240" w:lineRule="auto"/>
      </w:pPr>
      <w:r>
        <w:separator/>
      </w:r>
    </w:p>
  </w:endnote>
  <w:endnote w:type="continuationSeparator" w:id="0">
    <w:p w14:paraId="2FD79275" w14:textId="77777777" w:rsidR="00B72ACA" w:rsidRDefault="00B72ACA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anumSquare">
    <w:panose1 w:val="020B0600000101010101"/>
    <w:charset w:val="81"/>
    <w:family w:val="swiss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E5683" w14:textId="77777777" w:rsidR="00855982" w:rsidRDefault="00855982">
        <w:pPr>
          <w:pStyle w:val="Footer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7D6D99">
          <w:rPr>
            <w:noProof/>
            <w:lang w:val="ko-KR" w:bidi="ko-KR"/>
          </w:rPr>
          <w:t>2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066B9" w14:textId="77777777" w:rsidR="00B72ACA" w:rsidRDefault="00B72ACA" w:rsidP="00855982">
      <w:pPr>
        <w:spacing w:after="0" w:line="240" w:lineRule="auto"/>
      </w:pPr>
      <w:r>
        <w:separator/>
      </w:r>
    </w:p>
  </w:footnote>
  <w:footnote w:type="continuationSeparator" w:id="0">
    <w:p w14:paraId="7BA551FA" w14:textId="77777777" w:rsidR="00B72ACA" w:rsidRDefault="00B72ACA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1D0"/>
    <w:rsid w:val="000C60EB"/>
    <w:rsid w:val="000D4C7F"/>
    <w:rsid w:val="001D4362"/>
    <w:rsid w:val="002700C6"/>
    <w:rsid w:val="00280DAA"/>
    <w:rsid w:val="002F71D0"/>
    <w:rsid w:val="003C68C8"/>
    <w:rsid w:val="00454245"/>
    <w:rsid w:val="005A50CB"/>
    <w:rsid w:val="006D3C62"/>
    <w:rsid w:val="007256A6"/>
    <w:rsid w:val="00754628"/>
    <w:rsid w:val="007833A7"/>
    <w:rsid w:val="007D6D99"/>
    <w:rsid w:val="008077C6"/>
    <w:rsid w:val="00855982"/>
    <w:rsid w:val="009B6056"/>
    <w:rsid w:val="009C0613"/>
    <w:rsid w:val="009D291F"/>
    <w:rsid w:val="00A10484"/>
    <w:rsid w:val="00A725DB"/>
    <w:rsid w:val="00B413EC"/>
    <w:rsid w:val="00B72ACA"/>
    <w:rsid w:val="00C547D5"/>
    <w:rsid w:val="00CE776D"/>
    <w:rsid w:val="00E80AE5"/>
    <w:rsid w:val="00E85F5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2EBF1"/>
  <w15:docId w15:val="{F5180FF1-B6BF-4F01-B61B-F138EE53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wi\AppData\Roaming\Microsoft\Templates\&#48372;&#44256;&#49436;%20&#46356;&#51088;&#51064;(&#48708;&#50612;%20&#51080;&#51020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 디자인(비어 있음)</Template>
  <TotalTime>8</TotalTime>
  <Pages>9</Pages>
  <Words>511</Words>
  <Characters>2918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이정태</dc:creator>
  <cp:lastModifiedBy>김현우</cp:lastModifiedBy>
  <cp:revision>13</cp:revision>
  <dcterms:created xsi:type="dcterms:W3CDTF">2019-04-10T03:17:00Z</dcterms:created>
  <dcterms:modified xsi:type="dcterms:W3CDTF">2019-04-10T08:21:00Z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